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五：实验结果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5975" cy="8382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096500" cy="12763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700" cy="20478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72550" cy="109537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9725" cy="102870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133BF"/>
    <w:rsid w:val="461133B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2018-10-08T02:29:00Z</dcterms:created>
  <dc:creator>Administrator</dc:creator>
  <cp:lastModifiedBy>Administrator</cp:lastModifiedBy>
  <dcterms:modified xsi:type="dcterms:W3CDTF">2018-10-08T03:22:08Z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